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图片 0" o:spid="_x0000_s1029" o:spt="75" alt="未标题-2.jpg" type="#_x0000_t75" style="position:absolute;left:0pt;margin-left:-90pt;margin-top:-74.25pt;height:850.5pt;width:601.4pt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</w:p>
    <w:p>
      <w:pPr>
        <w:widowControl/>
        <w:jc w:val="left"/>
      </w:pPr>
      <w:r>
        <w:br w:type="page"/>
      </w:r>
    </w:p>
    <w:tbl>
      <w:tblPr>
        <w:tblStyle w:val="6"/>
        <w:tblW w:w="11371" w:type="dxa"/>
        <w:jc w:val="center"/>
        <w:tblInd w:w="-1388" w:type="dxa"/>
        <w:tblBorders>
          <w:top w:val="thinThickThinSmallGap" w:color="FFC000" w:sz="24" w:space="0"/>
          <w:left w:val="thinThickThinSmallGap" w:color="FFC000" w:sz="24" w:space="0"/>
          <w:bottom w:val="thinThickThinSmallGap" w:color="FFC000" w:sz="24" w:space="0"/>
          <w:right w:val="thinThickThinSmallGap" w:color="FFC000" w:sz="24" w:space="0"/>
          <w:insideH w:val="single" w:color="FFC000" w:sz="6" w:space="0"/>
          <w:insideV w:val="single" w:color="FFC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3215"/>
        <w:gridCol w:w="1322"/>
        <w:gridCol w:w="1088"/>
        <w:gridCol w:w="1157"/>
        <w:gridCol w:w="567"/>
        <w:gridCol w:w="590"/>
        <w:gridCol w:w="1959"/>
      </w:tblGrid>
      <w:tr>
        <w:tblPrEx>
          <w:tblBorders>
            <w:top w:val="thinThickThinSmallGap" w:color="FFC000" w:sz="24" w:space="0"/>
            <w:left w:val="thinThickThinSmallGap" w:color="FFC000" w:sz="24" w:space="0"/>
            <w:bottom w:val="thinThickThinSmallGap" w:color="FFC000" w:sz="24" w:space="0"/>
            <w:right w:val="thinThickThinSmallGap" w:color="FFC000" w:sz="24" w:space="0"/>
            <w:insideH w:val="single" w:color="FFC000" w:sz="6" w:space="0"/>
            <w:insideV w:val="single" w:color="FFC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11371" w:type="dxa"/>
            <w:gridSpan w:val="8"/>
            <w:tcBorders>
              <w:top w:val="thinThickThinSmallGap" w:color="FFC000" w:sz="24" w:space="0"/>
            </w:tcBorders>
            <w:shd w:val="clear" w:color="auto" w:fill="FFC000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 w:ascii="微软简老宋" w:hAnsi="宋体" w:eastAsia="微软简老宋" w:cs="宋体"/>
                <w:b/>
                <w:bCs/>
                <w:color w:val="FFFFFF"/>
                <w:kern w:val="0"/>
                <w:sz w:val="36"/>
                <w:szCs w:val="36"/>
              </w:rPr>
              <w:t>出境市场国庆主推产品汇总表（</w:t>
            </w:r>
            <w:r>
              <w:rPr>
                <w:rFonts w:ascii="微软简老宋" w:hAnsi="宋体" w:eastAsia="微软简老宋" w:cs="宋体"/>
                <w:b/>
                <w:bCs/>
                <w:color w:val="FFFFFF"/>
                <w:kern w:val="0"/>
                <w:sz w:val="36"/>
                <w:szCs w:val="36"/>
              </w:rPr>
              <w:t>09.13</w:t>
            </w:r>
            <w:r>
              <w:rPr>
                <w:rFonts w:hint="eastAsia" w:ascii="微软简老宋" w:hAnsi="宋体" w:eastAsia="微软简老宋" w:cs="宋体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</w:tr>
      <w:tr>
        <w:tblPrEx>
          <w:tblBorders>
            <w:top w:val="thinThickThinSmallGap" w:color="FFC000" w:sz="24" w:space="0"/>
            <w:left w:val="thinThickThinSmallGap" w:color="FFC000" w:sz="24" w:space="0"/>
            <w:bottom w:val="thinThickThinSmallGap" w:color="FFC000" w:sz="24" w:space="0"/>
            <w:right w:val="thinThickThinSmallGap" w:color="FFC000" w:sz="24" w:space="0"/>
            <w:insideH w:val="single" w:color="FFC000" w:sz="6" w:space="0"/>
            <w:insideV w:val="single" w:color="FFC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47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40404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04040"/>
                <w:kern w:val="0"/>
                <w:szCs w:val="21"/>
              </w:rPr>
              <w:t>市场</w:t>
            </w:r>
          </w:p>
        </w:tc>
        <w:tc>
          <w:tcPr>
            <w:tcW w:w="321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40404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04040"/>
                <w:kern w:val="0"/>
                <w:szCs w:val="21"/>
              </w:rPr>
              <w:t>线路</w:t>
            </w:r>
          </w:p>
        </w:tc>
        <w:tc>
          <w:tcPr>
            <w:tcW w:w="132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40404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04040"/>
                <w:kern w:val="0"/>
                <w:szCs w:val="21"/>
              </w:rPr>
              <w:t>外卖价格</w:t>
            </w:r>
          </w:p>
        </w:tc>
        <w:tc>
          <w:tcPr>
            <w:tcW w:w="1088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40404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04040"/>
                <w:kern w:val="0"/>
                <w:szCs w:val="21"/>
              </w:rPr>
              <w:t>出发日期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40404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04040"/>
                <w:kern w:val="0"/>
                <w:szCs w:val="21"/>
              </w:rPr>
              <w:t>截止日期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40404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04040"/>
                <w:kern w:val="0"/>
                <w:szCs w:val="21"/>
              </w:rPr>
              <w:t>留位</w:t>
            </w:r>
          </w:p>
        </w:tc>
        <w:tc>
          <w:tcPr>
            <w:tcW w:w="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40404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04040"/>
                <w:kern w:val="0"/>
                <w:szCs w:val="21"/>
              </w:rPr>
              <w:t>余位</w:t>
            </w:r>
          </w:p>
        </w:tc>
        <w:tc>
          <w:tcPr>
            <w:tcW w:w="1959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40404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04040"/>
                <w:kern w:val="0"/>
                <w:szCs w:val="21"/>
              </w:rPr>
              <w:t>行程特色</w:t>
            </w:r>
          </w:p>
        </w:tc>
      </w:tr>
      <w:tr>
        <w:tblPrEx>
          <w:tblBorders>
            <w:top w:val="thinThickThinSmallGap" w:color="FFC000" w:sz="24" w:space="0"/>
            <w:left w:val="thinThickThinSmallGap" w:color="FFC000" w:sz="24" w:space="0"/>
            <w:bottom w:val="thinThickThinSmallGap" w:color="FFC000" w:sz="24" w:space="0"/>
            <w:right w:val="thinThickThinSmallGap" w:color="FFC000" w:sz="24" w:space="0"/>
            <w:insideH w:val="single" w:color="FFC000" w:sz="6" w:space="0"/>
            <w:insideV w:val="single" w:color="FFC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dxa"/>
            <w:vMerge w:val="restart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cs="宋体"/>
                <w:b/>
                <w:bCs/>
                <w:kern w:val="0"/>
                <w:szCs w:val="21"/>
              </w:rPr>
              <w:t>日本</w:t>
            </w:r>
          </w:p>
        </w:tc>
        <w:tc>
          <w:tcPr>
            <w:tcW w:w="321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本州品质六日游</w:t>
            </w:r>
          </w:p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不含签证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 xml:space="preserve">7290 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28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提前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15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天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31</w:t>
            </w:r>
          </w:p>
        </w:tc>
        <w:tc>
          <w:tcPr>
            <w:tcW w:w="590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宋体" w:cs="宋体"/>
                <w:b/>
                <w:color w:val="000000"/>
                <w:kern w:val="0"/>
                <w:szCs w:val="21"/>
              </w:rPr>
              <w:t>31</w:t>
            </w:r>
          </w:p>
        </w:tc>
        <w:tc>
          <w:tcPr>
            <w:tcW w:w="1959" w:type="dxa"/>
            <w:vAlign w:val="center"/>
          </w:tcPr>
          <w:p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  <w:t>常规当地四星，日本本州经典游。</w:t>
            </w:r>
          </w:p>
        </w:tc>
      </w:tr>
      <w:tr>
        <w:tblPrEx>
          <w:tblBorders>
            <w:top w:val="thinThickThinSmallGap" w:color="FFC000" w:sz="24" w:space="0"/>
            <w:left w:val="thinThickThinSmallGap" w:color="FFC000" w:sz="24" w:space="0"/>
            <w:bottom w:val="thinThickThinSmallGap" w:color="FFC000" w:sz="24" w:space="0"/>
            <w:right w:val="thinThickThinSmallGap" w:color="FFC000" w:sz="24" w:space="0"/>
            <w:insideH w:val="single" w:color="FFC000" w:sz="6" w:space="0"/>
            <w:insideV w:val="single" w:color="FFC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321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本州尊享六日游</w:t>
            </w:r>
          </w:p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不含签证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10580</w:t>
            </w:r>
          </w:p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E76900"/>
                <w:spacing w:val="0"/>
                <w:sz w:val="24"/>
                <w:szCs w:val="24"/>
                <w:shd w:val="clear" w:fill="FFFFFF"/>
              </w:rPr>
              <w:t>13379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30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提前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15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天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19</w:t>
            </w:r>
          </w:p>
        </w:tc>
        <w:tc>
          <w:tcPr>
            <w:tcW w:w="59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/>
                <w:color w:val="000000"/>
                <w:kern w:val="0"/>
                <w:szCs w:val="21"/>
              </w:rPr>
              <w:t>7</w:t>
            </w:r>
          </w:p>
        </w:tc>
        <w:tc>
          <w:tcPr>
            <w:tcW w:w="1959" w:type="dxa"/>
            <w:vAlign w:val="center"/>
          </w:tcPr>
          <w:p>
            <w:pPr>
              <w:rPr>
                <w:rFonts w:ascii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  <w:t>全程当地</w:t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  <w:t>星，</w:t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  <w:t>个特色餐。</w:t>
            </w:r>
          </w:p>
        </w:tc>
      </w:tr>
      <w:tr>
        <w:tblPrEx>
          <w:tblBorders>
            <w:top w:val="thinThickThinSmallGap" w:color="FFC000" w:sz="24" w:space="0"/>
            <w:left w:val="thinThickThinSmallGap" w:color="FFC000" w:sz="24" w:space="0"/>
            <w:bottom w:val="thinThickThinSmallGap" w:color="FFC000" w:sz="24" w:space="0"/>
            <w:right w:val="thinThickThinSmallGap" w:color="FFC000" w:sz="24" w:space="0"/>
            <w:insideH w:val="single" w:color="FFC000" w:sz="6" w:space="0"/>
            <w:insideV w:val="single" w:color="FFC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321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本州品质七日游</w:t>
            </w:r>
          </w:p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不含签证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 xml:space="preserve">8290 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提前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15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天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31</w:t>
            </w:r>
          </w:p>
        </w:tc>
        <w:tc>
          <w:tcPr>
            <w:tcW w:w="590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宋体" w:cs="宋体"/>
                <w:b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959" w:type="dxa"/>
            <w:vAlign w:val="center"/>
          </w:tcPr>
          <w:p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  <w:t>常规当地四星，东京一天自由活动，日本本州经典游。</w:t>
            </w:r>
          </w:p>
        </w:tc>
      </w:tr>
      <w:tr>
        <w:tblPrEx>
          <w:tblBorders>
            <w:top w:val="thinThickThinSmallGap" w:color="FFC000" w:sz="24" w:space="0"/>
            <w:left w:val="thinThickThinSmallGap" w:color="FFC000" w:sz="24" w:space="0"/>
            <w:bottom w:val="thinThickThinSmallGap" w:color="FFC000" w:sz="24" w:space="0"/>
            <w:right w:val="thinThickThinSmallGap" w:color="FFC000" w:sz="24" w:space="0"/>
            <w:insideH w:val="single" w:color="FFC000" w:sz="6" w:space="0"/>
            <w:insideV w:val="single" w:color="FFC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dxa"/>
            <w:vMerge w:val="restart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cs="宋体"/>
                <w:b/>
                <w:bCs/>
                <w:kern w:val="0"/>
                <w:szCs w:val="21"/>
              </w:rPr>
              <w:t>台湾</w:t>
            </w:r>
          </w:p>
        </w:tc>
        <w:tc>
          <w:tcPr>
            <w:tcW w:w="3215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道地篇</w:t>
            </w: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直航环岛八日游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 xml:space="preserve">8890 </w:t>
            </w:r>
          </w:p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E76900"/>
                <w:spacing w:val="0"/>
                <w:sz w:val="24"/>
                <w:szCs w:val="24"/>
                <w:shd w:val="clear" w:fill="FFFFFF"/>
              </w:rPr>
              <w:t>13032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25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15</w:t>
            </w:r>
          </w:p>
        </w:tc>
        <w:tc>
          <w:tcPr>
            <w:tcW w:w="590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8</w:t>
            </w:r>
          </w:p>
        </w:tc>
        <w:tc>
          <w:tcPr>
            <w:tcW w:w="1959" w:type="dxa"/>
            <w:vAlign w:val="center"/>
          </w:tcPr>
          <w:p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  <w:t>全程当地五花，进</w:t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DFS+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  <w:t>土产，</w:t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350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  <w:t>特色美食餐</w:t>
            </w:r>
          </w:p>
        </w:tc>
      </w:tr>
      <w:tr>
        <w:tblPrEx>
          <w:tblBorders>
            <w:top w:val="thinThickThinSmallGap" w:color="FFC000" w:sz="24" w:space="0"/>
            <w:left w:val="thinThickThinSmallGap" w:color="FFC000" w:sz="24" w:space="0"/>
            <w:bottom w:val="thinThickThinSmallGap" w:color="FFC000" w:sz="24" w:space="0"/>
            <w:right w:val="thinThickThinSmallGap" w:color="FFC000" w:sz="24" w:space="0"/>
            <w:insideH w:val="single" w:color="FFC000" w:sz="6" w:space="0"/>
            <w:insideV w:val="single" w:color="FFC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73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3215" w:type="dxa"/>
            <w:vAlign w:val="center"/>
          </w:tcPr>
          <w:p>
            <w:pPr>
              <w:widowControl/>
              <w:ind w:left="31680" w:leftChars="150" w:hangingChars="143" w:firstLine="31680"/>
              <w:jc w:val="center"/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印象篇</w:t>
            </w: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直航环岛八日游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 xml:space="preserve">5590 </w:t>
            </w:r>
          </w:p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E76900"/>
                <w:spacing w:val="0"/>
                <w:sz w:val="24"/>
                <w:szCs w:val="24"/>
                <w:shd w:val="clear" w:fill="FFFFFF"/>
              </w:rPr>
              <w:t>12844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30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20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19</w:t>
            </w:r>
          </w:p>
        </w:tc>
        <w:tc>
          <w:tcPr>
            <w:tcW w:w="590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宋体" w:cs="宋体"/>
                <w:b/>
                <w:color w:val="000000"/>
                <w:kern w:val="0"/>
                <w:szCs w:val="21"/>
              </w:rPr>
              <w:t>7</w:t>
            </w:r>
          </w:p>
        </w:tc>
        <w:tc>
          <w:tcPr>
            <w:tcW w:w="1959" w:type="dxa"/>
            <w:vAlign w:val="center"/>
          </w:tcPr>
          <w:p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  <w:t>常规四花酒店，畅游精彩台湾！</w:t>
            </w:r>
          </w:p>
        </w:tc>
      </w:tr>
      <w:tr>
        <w:tblPrEx>
          <w:tblBorders>
            <w:top w:val="thinThickThinSmallGap" w:color="FFC000" w:sz="24" w:space="0"/>
            <w:left w:val="thinThickThinSmallGap" w:color="FFC000" w:sz="24" w:space="0"/>
            <w:bottom w:val="thinThickThinSmallGap" w:color="FFC000" w:sz="24" w:space="0"/>
            <w:right w:val="thinThickThinSmallGap" w:color="FFC000" w:sz="24" w:space="0"/>
            <w:insideH w:val="single" w:color="FFC000" w:sz="6" w:space="0"/>
            <w:insideV w:val="single" w:color="FFC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1473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3215" w:type="dxa"/>
            <w:vAlign w:val="center"/>
          </w:tcPr>
          <w:p>
            <w:pPr>
              <w:widowControl/>
              <w:ind w:left="31680" w:hangingChars="294" w:firstLine="31680"/>
              <w:jc w:val="center"/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乐享篇</w:t>
            </w: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直航环岛八日游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 xml:space="preserve">6390 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25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15</w:t>
            </w:r>
          </w:p>
        </w:tc>
        <w:tc>
          <w:tcPr>
            <w:tcW w:w="590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宋体" w:cs="宋体"/>
                <w:b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959" w:type="dxa"/>
            <w:vAlign w:val="center"/>
          </w:tcPr>
          <w:p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  <w:t>常规四花，升级</w:t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  <w:t>晚当地五花酒店！</w:t>
            </w:r>
          </w:p>
        </w:tc>
      </w:tr>
      <w:tr>
        <w:tblPrEx>
          <w:tblBorders>
            <w:top w:val="thinThickThinSmallGap" w:color="FFC000" w:sz="24" w:space="0"/>
            <w:left w:val="thinThickThinSmallGap" w:color="FFC000" w:sz="24" w:space="0"/>
            <w:bottom w:val="thinThickThinSmallGap" w:color="FFC000" w:sz="24" w:space="0"/>
            <w:right w:val="thinThickThinSmallGap" w:color="FFC000" w:sz="24" w:space="0"/>
            <w:insideH w:val="single" w:color="FFC000" w:sz="6" w:space="0"/>
            <w:insideV w:val="single" w:color="FFC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1473" w:type="dxa"/>
            <w:vMerge w:val="restart"/>
            <w:vAlign w:val="center"/>
          </w:tcPr>
          <w:p>
            <w:pPr>
              <w:widowControl/>
              <w:ind w:left="31680" w:hangingChars="294" w:firstLine="31680"/>
              <w:jc w:val="center"/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泰国</w:t>
            </w:r>
          </w:p>
        </w:tc>
        <w:tc>
          <w:tcPr>
            <w:tcW w:w="3215" w:type="dxa"/>
            <w:vAlign w:val="center"/>
          </w:tcPr>
          <w:p>
            <w:pPr>
              <w:widowControl/>
              <w:ind w:left="31680" w:hangingChars="294" w:firstLine="31680"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千姿百泰</w:t>
            </w: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Cs w:val="21"/>
              </w:rPr>
              <w:t>豪享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游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6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天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CZ</w:t>
            </w:r>
          </w:p>
        </w:tc>
        <w:tc>
          <w:tcPr>
            <w:tcW w:w="1322" w:type="dxa"/>
            <w:vAlign w:val="center"/>
          </w:tcPr>
          <w:p>
            <w:pPr>
              <w:widowControl/>
              <w:ind w:left="31680" w:hangingChars="294" w:firstLine="31680"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4990</w:t>
            </w:r>
          </w:p>
        </w:tc>
        <w:tc>
          <w:tcPr>
            <w:tcW w:w="1088" w:type="dxa"/>
            <w:vAlign w:val="center"/>
          </w:tcPr>
          <w:p>
            <w:pPr>
              <w:widowControl/>
              <w:ind w:left="31680" w:hangingChars="294" w:firstLine="31680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  <w:p>
            <w:pPr>
              <w:widowControl/>
              <w:ind w:left="31680" w:hangingChars="294" w:firstLine="31680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29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  <w:p>
            <w:pPr>
              <w:widowControl/>
              <w:ind w:left="31680" w:hangingChars="294" w:firstLine="31680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57" w:type="dxa"/>
            <w:vAlign w:val="center"/>
          </w:tcPr>
          <w:p>
            <w:pPr>
              <w:widowControl/>
              <w:ind w:left="31680" w:hangingChars="294" w:firstLine="31680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  <w:p>
            <w:pPr>
              <w:widowControl/>
              <w:ind w:left="31680" w:hangingChars="294" w:firstLine="31680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26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  <w:p>
            <w:pPr>
              <w:widowControl/>
              <w:ind w:left="31680" w:hangingChars="294" w:firstLine="31680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>
            <w:pPr>
              <w:widowControl/>
              <w:ind w:left="31680" w:hangingChars="294" w:firstLine="31680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/>
                <w:color w:val="000000"/>
                <w:kern w:val="0"/>
                <w:szCs w:val="21"/>
              </w:rPr>
              <w:t>20</w:t>
            </w:r>
          </w:p>
        </w:tc>
        <w:tc>
          <w:tcPr>
            <w:tcW w:w="590" w:type="dxa"/>
            <w:vAlign w:val="center"/>
          </w:tcPr>
          <w:p>
            <w:pPr>
              <w:widowControl/>
              <w:ind w:left="31680" w:hangingChars="294" w:firstLine="31680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959" w:type="dxa"/>
            <w:vAlign w:val="center"/>
          </w:tcPr>
          <w:p>
            <w:pPr>
              <w:widowControl/>
              <w:ind w:left="31680" w:hangingChars="294" w:firstLine="31680"/>
              <w:rPr>
                <w:rFonts w:ascii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热卖产品，自费不强迫</w:t>
            </w:r>
          </w:p>
        </w:tc>
      </w:tr>
      <w:tr>
        <w:tblPrEx>
          <w:tblBorders>
            <w:top w:val="thinThickThinSmallGap" w:color="FFC000" w:sz="24" w:space="0"/>
            <w:left w:val="thinThickThinSmallGap" w:color="FFC000" w:sz="24" w:space="0"/>
            <w:bottom w:val="thinThickThinSmallGap" w:color="FFC000" w:sz="24" w:space="0"/>
            <w:right w:val="thinThickThinSmallGap" w:color="FFC000" w:sz="24" w:space="0"/>
            <w:insideH w:val="single" w:color="FFC000" w:sz="6" w:space="0"/>
            <w:insideV w:val="single" w:color="FFC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1473" w:type="dxa"/>
            <w:vMerge w:val="continue"/>
            <w:vAlign w:val="center"/>
          </w:tcPr>
          <w:p>
            <w:pPr>
              <w:widowControl/>
              <w:ind w:left="31680" w:hangingChars="294" w:firstLine="31680"/>
            </w:pPr>
          </w:p>
        </w:tc>
        <w:tc>
          <w:tcPr>
            <w:tcW w:w="3215" w:type="dxa"/>
            <w:vAlign w:val="center"/>
          </w:tcPr>
          <w:p>
            <w:pPr>
              <w:widowControl/>
              <w:ind w:left="31680" w:hangingChars="294" w:firstLine="31680"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Cs w:val="21"/>
              </w:rPr>
              <w:t>玩转泰国</w:t>
            </w: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Cs w:val="21"/>
              </w:rPr>
              <w:t>泰国游</w:t>
            </w: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6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Cs w:val="21"/>
              </w:rPr>
              <w:t>天</w:t>
            </w: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CZ</w:t>
            </w:r>
          </w:p>
        </w:tc>
        <w:tc>
          <w:tcPr>
            <w:tcW w:w="1322" w:type="dxa"/>
            <w:vAlign w:val="center"/>
          </w:tcPr>
          <w:p>
            <w:pPr>
              <w:widowControl/>
              <w:ind w:left="31680" w:hangingChars="294" w:firstLine="31680"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4290</w:t>
            </w:r>
          </w:p>
        </w:tc>
        <w:tc>
          <w:tcPr>
            <w:tcW w:w="1088" w:type="dxa"/>
            <w:vAlign w:val="center"/>
          </w:tcPr>
          <w:p>
            <w:pPr>
              <w:widowControl/>
              <w:ind w:left="31680" w:hangingChars="294" w:firstLine="31680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10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4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ind w:left="31680" w:hangingChars="294" w:firstLine="31680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9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30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ind w:left="31680" w:hangingChars="294" w:firstLine="31680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/>
                <w:color w:val="000000"/>
                <w:kern w:val="0"/>
                <w:szCs w:val="21"/>
              </w:rPr>
              <w:t>25</w:t>
            </w:r>
          </w:p>
        </w:tc>
        <w:tc>
          <w:tcPr>
            <w:tcW w:w="590" w:type="dxa"/>
            <w:vAlign w:val="center"/>
          </w:tcPr>
          <w:p>
            <w:pPr>
              <w:widowControl/>
              <w:ind w:left="31680" w:hangingChars="294" w:firstLine="31680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959" w:type="dxa"/>
            <w:vAlign w:val="center"/>
          </w:tcPr>
          <w:p>
            <w:pPr>
              <w:widowControl/>
              <w:ind w:left="31680" w:hangingChars="294" w:firstLine="31680"/>
              <w:rPr>
                <w:rFonts w:ascii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Cs/>
                <w:color w:val="000000"/>
                <w:sz w:val="18"/>
                <w:szCs w:val="18"/>
              </w:rPr>
              <w:t>热卖产品，真正</w:t>
            </w:r>
            <w:r>
              <w:rPr>
                <w:rFonts w:ascii="宋体" w:cs="宋体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hint="eastAsia" w:ascii="宋体" w:cs="宋体"/>
                <w:bCs/>
                <w:color w:val="000000"/>
                <w:sz w:val="18"/>
                <w:szCs w:val="18"/>
              </w:rPr>
              <w:t>自费</w:t>
            </w:r>
          </w:p>
        </w:tc>
      </w:tr>
      <w:tr>
        <w:tblPrEx>
          <w:tblBorders>
            <w:top w:val="thinThickThinSmallGap" w:color="FFC000" w:sz="24" w:space="0"/>
            <w:left w:val="thinThickThinSmallGap" w:color="FFC000" w:sz="24" w:space="0"/>
            <w:bottom w:val="thinThickThinSmallGap" w:color="FFC000" w:sz="24" w:space="0"/>
            <w:right w:val="thinThickThinSmallGap" w:color="FFC000" w:sz="24" w:space="0"/>
            <w:insideH w:val="single" w:color="FFC000" w:sz="6" w:space="0"/>
            <w:insideV w:val="single" w:color="FFC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1473" w:type="dxa"/>
            <w:vMerge w:val="continue"/>
            <w:vAlign w:val="center"/>
          </w:tcPr>
          <w:p>
            <w:pPr>
              <w:widowControl/>
              <w:ind w:left="31680" w:hangingChars="294" w:firstLine="31680"/>
            </w:pPr>
          </w:p>
        </w:tc>
        <w:tc>
          <w:tcPr>
            <w:tcW w:w="3215" w:type="dxa"/>
            <w:vAlign w:val="center"/>
          </w:tcPr>
          <w:p>
            <w:pPr>
              <w:widowControl/>
              <w:ind w:left="31680" w:hangingChars="294" w:firstLine="31680"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Cs w:val="21"/>
              </w:rPr>
              <w:t>国庆皇牌新加坡马来西亚臻享六日游</w:t>
            </w:r>
          </w:p>
        </w:tc>
        <w:tc>
          <w:tcPr>
            <w:tcW w:w="1322" w:type="dxa"/>
            <w:vAlign w:val="center"/>
          </w:tcPr>
          <w:p>
            <w:pPr>
              <w:widowControl/>
              <w:ind w:left="31680" w:hangingChars="294" w:firstLine="31680"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4390</w:t>
            </w:r>
          </w:p>
        </w:tc>
        <w:tc>
          <w:tcPr>
            <w:tcW w:w="1088" w:type="dxa"/>
            <w:vAlign w:val="center"/>
          </w:tcPr>
          <w:p>
            <w:pPr>
              <w:widowControl/>
              <w:ind w:left="31680" w:hangingChars="294" w:firstLine="31680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10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ind w:left="31680" w:hangingChars="294" w:firstLine="31680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9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  <w:t>22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ind w:left="31680" w:hangingChars="294" w:firstLine="31680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/>
                <w:color w:val="000000"/>
                <w:kern w:val="0"/>
                <w:szCs w:val="21"/>
              </w:rPr>
              <w:t>20</w:t>
            </w:r>
          </w:p>
        </w:tc>
        <w:tc>
          <w:tcPr>
            <w:tcW w:w="590" w:type="dxa"/>
            <w:vAlign w:val="center"/>
          </w:tcPr>
          <w:p>
            <w:pPr>
              <w:widowControl/>
              <w:ind w:left="31680" w:hangingChars="294" w:firstLine="31680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59" w:type="dxa"/>
            <w:vAlign w:val="center"/>
          </w:tcPr>
          <w:p>
            <w:pPr>
              <w:widowControl/>
              <w:ind w:left="31680" w:hangingChars="294" w:firstLine="31680"/>
              <w:rPr>
                <w:rFonts w:ascii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热卖产品，自费不强迫</w:t>
            </w:r>
          </w:p>
        </w:tc>
      </w:tr>
      <w:tr>
        <w:tblPrEx>
          <w:tblBorders>
            <w:top w:val="thinThickThinSmallGap" w:color="FFC000" w:sz="24" w:space="0"/>
            <w:left w:val="thinThickThinSmallGap" w:color="FFC000" w:sz="24" w:space="0"/>
            <w:bottom w:val="thinThickThinSmallGap" w:color="FFC000" w:sz="24" w:space="0"/>
            <w:right w:val="thinThickThinSmallGap" w:color="FFC000" w:sz="24" w:space="0"/>
            <w:insideH w:val="single" w:color="FFC000" w:sz="6" w:space="0"/>
            <w:insideV w:val="single" w:color="FFC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1473" w:type="dxa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澳新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澳大利亚新西兰</w:t>
            </w:r>
            <w:r>
              <w:rPr>
                <w:b/>
                <w:szCs w:val="21"/>
              </w:rPr>
              <w:t>12</w:t>
            </w:r>
            <w:r>
              <w:rPr>
                <w:rFonts w:hint="eastAsia"/>
                <w:b/>
                <w:szCs w:val="21"/>
              </w:rPr>
              <w:t>天（港龙国泰）</w:t>
            </w:r>
          </w:p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15990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E76900"/>
                <w:spacing w:val="0"/>
                <w:sz w:val="24"/>
                <w:szCs w:val="24"/>
                <w:shd w:val="clear" w:fill="F8F8F8"/>
              </w:rPr>
              <w:t>12978</w:t>
            </w:r>
          </w:p>
        </w:tc>
        <w:tc>
          <w:tcPr>
            <w:tcW w:w="1088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30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提前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12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个工作日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959" w:type="dxa"/>
            <w:vAlign w:val="center"/>
          </w:tcPr>
          <w:p>
            <w:pPr>
              <w:widowControl/>
              <w:rPr>
                <w:rFonts w:ascii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Arial"/>
                <w:bCs/>
                <w:sz w:val="18"/>
                <w:szCs w:val="18"/>
              </w:rPr>
              <w:t>长沙起止</w:t>
            </w:r>
            <w:r>
              <w:rPr>
                <w:rFonts w:ascii="宋体" w:hAnsi="宋体" w:cs="Arial"/>
                <w:bCs/>
                <w:sz w:val="18"/>
                <w:szCs w:val="18"/>
              </w:rPr>
              <w:t>(</w:t>
            </w:r>
            <w:r>
              <w:rPr>
                <w:rFonts w:hint="eastAsia" w:ascii="宋体" w:hAnsi="宋体" w:cs="Arial"/>
                <w:bCs/>
                <w:sz w:val="18"/>
                <w:szCs w:val="18"/>
              </w:rPr>
              <w:t>含签证</w:t>
            </w:r>
            <w:r>
              <w:rPr>
                <w:rFonts w:ascii="宋体" w:cs="Arial"/>
                <w:bCs/>
                <w:sz w:val="18"/>
                <w:szCs w:val="18"/>
              </w:rPr>
              <w:t>,</w:t>
            </w:r>
            <w:r>
              <w:rPr>
                <w:rFonts w:hint="eastAsia" w:ascii="宋体" w:hAnsi="宋体" w:cs="Arial"/>
                <w:bCs/>
                <w:sz w:val="18"/>
                <w:szCs w:val="18"/>
              </w:rPr>
              <w:t>境外司导小费</w:t>
            </w:r>
            <w:r>
              <w:rPr>
                <w:rFonts w:ascii="宋体" w:hAnsi="宋体" w:cs="Arial"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thinThickThinSmallGap" w:color="FFC000" w:sz="24" w:space="0"/>
            <w:left w:val="thinThickThinSmallGap" w:color="FFC000" w:sz="24" w:space="0"/>
            <w:bottom w:val="thinThickThinSmallGap" w:color="FFC000" w:sz="24" w:space="0"/>
            <w:right w:val="thinThickThinSmallGap" w:color="FFC000" w:sz="24" w:space="0"/>
            <w:insideH w:val="single" w:color="FFC000" w:sz="6" w:space="0"/>
            <w:insideV w:val="single" w:color="FFC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1473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cs="宋体"/>
                <w:b/>
                <w:bCs/>
                <w:kern w:val="0"/>
                <w:szCs w:val="21"/>
              </w:rPr>
              <w:t>中东非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埃及</w:t>
            </w:r>
            <w:r>
              <w:rPr>
                <w:b/>
                <w:szCs w:val="21"/>
              </w:rPr>
              <w:t>9</w:t>
            </w:r>
            <w:r>
              <w:rPr>
                <w:rFonts w:hint="eastAsia"/>
                <w:b/>
                <w:szCs w:val="21"/>
              </w:rPr>
              <w:t>天</w:t>
            </w:r>
          </w:p>
        </w:tc>
        <w:tc>
          <w:tcPr>
            <w:tcW w:w="132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9299</w:t>
            </w:r>
          </w:p>
        </w:tc>
        <w:tc>
          <w:tcPr>
            <w:tcW w:w="1088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25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5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提前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15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天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</w:t>
            </w:r>
          </w:p>
        </w:tc>
        <w:tc>
          <w:tcPr>
            <w:tcW w:w="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</w:t>
            </w:r>
          </w:p>
        </w:tc>
        <w:tc>
          <w:tcPr>
            <w:tcW w:w="1959" w:type="dxa"/>
            <w:vAlign w:val="center"/>
          </w:tcPr>
          <w:p>
            <w:pPr>
              <w:widowControl/>
              <w:rPr>
                <w:rFonts w:ascii="宋体" w:cs="Arial"/>
                <w:bCs/>
                <w:sz w:val="18"/>
                <w:szCs w:val="18"/>
              </w:rPr>
            </w:pPr>
            <w:r>
              <w:rPr>
                <w:rFonts w:hint="eastAsia" w:ascii="宋体" w:hAnsi="宋体" w:cs="Arial"/>
                <w:bCs/>
                <w:sz w:val="18"/>
                <w:szCs w:val="18"/>
              </w:rPr>
              <w:t>广州出境</w:t>
            </w:r>
            <w:r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Arial"/>
                <w:bCs/>
                <w:sz w:val="18"/>
                <w:szCs w:val="18"/>
              </w:rPr>
              <w:t>（不含境外司导小费）</w:t>
            </w:r>
          </w:p>
          <w:p>
            <w:pPr>
              <w:widowControl/>
              <w:rPr>
                <w:rFonts w:asci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Arial"/>
                <w:bCs/>
                <w:sz w:val="18"/>
                <w:szCs w:val="18"/>
              </w:rPr>
              <w:t>含长沙广州往返高铁</w:t>
            </w:r>
          </w:p>
        </w:tc>
      </w:tr>
      <w:tr>
        <w:tblPrEx>
          <w:tblBorders>
            <w:top w:val="thinThickThinSmallGap" w:color="FFC000" w:sz="24" w:space="0"/>
            <w:left w:val="thinThickThinSmallGap" w:color="FFC000" w:sz="24" w:space="0"/>
            <w:bottom w:val="thinThickThinSmallGap" w:color="FFC000" w:sz="24" w:space="0"/>
            <w:right w:val="thinThickThinSmallGap" w:color="FFC000" w:sz="24" w:space="0"/>
            <w:insideH w:val="single" w:color="FFC000" w:sz="6" w:space="0"/>
            <w:insideV w:val="single" w:color="FFC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147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kern w:val="0"/>
                <w:szCs w:val="21"/>
              </w:rPr>
              <w:t>海岛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蜜悦巴厘六天五晚</w:t>
            </w:r>
          </w:p>
        </w:tc>
        <w:tc>
          <w:tcPr>
            <w:tcW w:w="132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5990</w:t>
            </w:r>
          </w:p>
        </w:tc>
        <w:tc>
          <w:tcPr>
            <w:tcW w:w="1088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28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提前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7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天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1959" w:type="dxa"/>
            <w:vAlign w:val="center"/>
          </w:tcPr>
          <w:p>
            <w:pPr>
              <w:widowControl/>
              <w:rPr>
                <w:rFonts w:ascii="宋体" w:cs="Arial"/>
                <w:bCs/>
                <w:sz w:val="18"/>
                <w:szCs w:val="18"/>
              </w:rPr>
            </w:pPr>
            <w:r>
              <w:rPr>
                <w:rFonts w:hint="eastAsia" w:ascii="宋体" w:hAnsi="宋体" w:cs="Arial"/>
                <w:bCs/>
                <w:sz w:val="18"/>
                <w:szCs w:val="18"/>
              </w:rPr>
              <w:t>长沙直飞，不含杂费</w:t>
            </w:r>
            <w:r>
              <w:rPr>
                <w:rFonts w:ascii="宋体" w:hAnsi="宋体" w:cs="Arial"/>
                <w:bCs/>
                <w:sz w:val="18"/>
                <w:szCs w:val="18"/>
              </w:rPr>
              <w:t>420</w:t>
            </w:r>
          </w:p>
        </w:tc>
      </w:tr>
      <w:tr>
        <w:tblPrEx>
          <w:tblBorders>
            <w:top w:val="thinThickThinSmallGap" w:color="FFC000" w:sz="24" w:space="0"/>
            <w:left w:val="thinThickThinSmallGap" w:color="FFC000" w:sz="24" w:space="0"/>
            <w:bottom w:val="thinThickThinSmallGap" w:color="FFC000" w:sz="24" w:space="0"/>
            <w:right w:val="thinThickThinSmallGap" w:color="FFC000" w:sz="24" w:space="0"/>
            <w:insideH w:val="single" w:color="FFC000" w:sz="6" w:space="0"/>
            <w:insideV w:val="single" w:color="FFC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147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蓝梦巴厘六天五晚</w:t>
            </w:r>
          </w:p>
        </w:tc>
        <w:tc>
          <w:tcPr>
            <w:tcW w:w="132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7590</w:t>
            </w:r>
          </w:p>
        </w:tc>
        <w:tc>
          <w:tcPr>
            <w:tcW w:w="1088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30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提前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7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天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59" w:type="dxa"/>
            <w:vAlign w:val="center"/>
          </w:tcPr>
          <w:p>
            <w:pPr>
              <w:widowControl/>
              <w:rPr>
                <w:rFonts w:ascii="宋体" w:cs="Arial"/>
                <w:bCs/>
                <w:sz w:val="18"/>
                <w:szCs w:val="18"/>
              </w:rPr>
            </w:pPr>
            <w:r>
              <w:rPr>
                <w:rFonts w:hint="eastAsia" w:ascii="宋体" w:hAnsi="宋体" w:cs="Arial"/>
                <w:bCs/>
                <w:sz w:val="18"/>
                <w:szCs w:val="18"/>
              </w:rPr>
              <w:t>长沙直飞，不占杂费</w:t>
            </w:r>
            <w:r>
              <w:rPr>
                <w:rFonts w:ascii="宋体" w:hAnsi="宋体" w:cs="Arial"/>
                <w:bCs/>
                <w:sz w:val="18"/>
                <w:szCs w:val="18"/>
              </w:rPr>
              <w:t>420</w:t>
            </w:r>
          </w:p>
        </w:tc>
      </w:tr>
      <w:tr>
        <w:tblPrEx>
          <w:tblBorders>
            <w:top w:val="thinThickThinSmallGap" w:color="FFC000" w:sz="24" w:space="0"/>
            <w:left w:val="thinThickThinSmallGap" w:color="FFC000" w:sz="24" w:space="0"/>
            <w:bottom w:val="thinThickThinSmallGap" w:color="FFC000" w:sz="24" w:space="0"/>
            <w:right w:val="thinThickThinSmallGap" w:color="FFC000" w:sz="24" w:space="0"/>
            <w:insideH w:val="single" w:color="FFC000" w:sz="6" w:space="0"/>
            <w:insideV w:val="single" w:color="FFC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1473" w:type="dxa"/>
            <w:vMerge w:val="continue"/>
            <w:tcBorders>
              <w:bottom w:val="thinThickThinSmallGap" w:color="FFC000" w:sz="2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3215" w:type="dxa"/>
            <w:tcBorders>
              <w:bottom w:val="thinThickThinSmallGap" w:color="FFC000" w:sz="2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甲米普吉纯玩别墅时光六天五晚</w:t>
            </w:r>
          </w:p>
        </w:tc>
        <w:tc>
          <w:tcPr>
            <w:tcW w:w="1322" w:type="dxa"/>
            <w:tcBorders>
              <w:bottom w:val="thinThickThinSmallGap" w:color="FFC000" w:sz="2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6690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E76900"/>
                <w:spacing w:val="0"/>
                <w:sz w:val="24"/>
                <w:szCs w:val="24"/>
                <w:shd w:val="clear" w:fill="FFFFFF"/>
              </w:rPr>
              <w:t>13436</w:t>
            </w:r>
            <w:bookmarkStart w:id="0" w:name="_GoBack"/>
            <w:bookmarkEnd w:id="0"/>
          </w:p>
        </w:tc>
        <w:tc>
          <w:tcPr>
            <w:tcW w:w="1088" w:type="dxa"/>
            <w:tcBorders>
              <w:bottom w:val="thinThickThinSmallGap" w:color="FFC000" w:sz="2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57" w:type="dxa"/>
            <w:tcBorders>
              <w:bottom w:val="thinThickThinSmallGap" w:color="FFC000" w:sz="2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提前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7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天</w:t>
            </w:r>
          </w:p>
        </w:tc>
        <w:tc>
          <w:tcPr>
            <w:tcW w:w="567" w:type="dxa"/>
            <w:tcBorders>
              <w:bottom w:val="thinThickThinSmallGap" w:color="FFC000" w:sz="2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15</w:t>
            </w:r>
          </w:p>
        </w:tc>
        <w:tc>
          <w:tcPr>
            <w:tcW w:w="590" w:type="dxa"/>
            <w:tcBorders>
              <w:bottom w:val="thinThickThinSmallGap" w:color="FFC000" w:sz="2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7</w:t>
            </w:r>
          </w:p>
        </w:tc>
        <w:tc>
          <w:tcPr>
            <w:tcW w:w="1959" w:type="dxa"/>
            <w:tcBorders>
              <w:bottom w:val="thinThickThinSmallGap" w:color="FFC000" w:sz="24" w:space="0"/>
            </w:tcBorders>
            <w:vAlign w:val="center"/>
          </w:tcPr>
          <w:p>
            <w:pPr>
              <w:widowControl/>
              <w:rPr>
                <w:rFonts w:ascii="宋体" w:cs="Arial"/>
                <w:bCs/>
                <w:sz w:val="18"/>
                <w:szCs w:val="18"/>
              </w:rPr>
            </w:pPr>
            <w:r>
              <w:rPr>
                <w:rFonts w:hint="eastAsia" w:ascii="宋体" w:hAnsi="宋体" w:cs="Arial"/>
                <w:bCs/>
                <w:sz w:val="18"/>
                <w:szCs w:val="18"/>
              </w:rPr>
              <w:t>长沙直飞，不含泰签</w:t>
            </w:r>
            <w:r>
              <w:rPr>
                <w:rFonts w:ascii="宋体" w:hAnsi="宋体" w:cs="Arial"/>
                <w:bCs/>
                <w:sz w:val="18"/>
                <w:szCs w:val="18"/>
              </w:rPr>
              <w:t>450</w:t>
            </w:r>
          </w:p>
        </w:tc>
      </w:tr>
    </w:tbl>
    <w:p/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简老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7490934" o:spid="_x0000_s2050" o:spt="75" type="#_x0000_t75" style="position:absolute;left:0pt;height:841.9pt;width:595.2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27490933" o:spid="_x0000_s2049" o:spt="75" type="#_x0000_t75" style="position:absolute;left:0pt;height:841.9pt;width:595.2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27490932" o:spid="_x0000_s2051" o:spt="75" type="#_x0000_t75" style="position:absolute;left:0pt;height:841.9pt;width:595.2pt;mso-position-horizontal:center;mso-position-horizontal-relative:margin;mso-position-vertical:center;mso-position-vertical-relative:margin;z-index:-25165926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6D93"/>
    <w:rsid w:val="000251A3"/>
    <w:rsid w:val="00076589"/>
    <w:rsid w:val="000B321F"/>
    <w:rsid w:val="001113BA"/>
    <w:rsid w:val="00131E3C"/>
    <w:rsid w:val="00151D89"/>
    <w:rsid w:val="001F6B98"/>
    <w:rsid w:val="00286DD7"/>
    <w:rsid w:val="00297D53"/>
    <w:rsid w:val="002C2AF8"/>
    <w:rsid w:val="002E3F5C"/>
    <w:rsid w:val="00394359"/>
    <w:rsid w:val="00410CDF"/>
    <w:rsid w:val="00421261"/>
    <w:rsid w:val="00476528"/>
    <w:rsid w:val="004D3458"/>
    <w:rsid w:val="005529E6"/>
    <w:rsid w:val="00602E64"/>
    <w:rsid w:val="006446F8"/>
    <w:rsid w:val="006D13D2"/>
    <w:rsid w:val="006F0075"/>
    <w:rsid w:val="007241FB"/>
    <w:rsid w:val="0074694B"/>
    <w:rsid w:val="007718F0"/>
    <w:rsid w:val="0078510A"/>
    <w:rsid w:val="00794523"/>
    <w:rsid w:val="007A7AD0"/>
    <w:rsid w:val="008360DB"/>
    <w:rsid w:val="008D46FC"/>
    <w:rsid w:val="0093018A"/>
    <w:rsid w:val="00936B54"/>
    <w:rsid w:val="00A04483"/>
    <w:rsid w:val="00A06D93"/>
    <w:rsid w:val="00AB52E4"/>
    <w:rsid w:val="00AE12B8"/>
    <w:rsid w:val="00AE73F9"/>
    <w:rsid w:val="00B65599"/>
    <w:rsid w:val="00BC0B17"/>
    <w:rsid w:val="00BD5B6A"/>
    <w:rsid w:val="00C33384"/>
    <w:rsid w:val="00D35814"/>
    <w:rsid w:val="00DA031C"/>
    <w:rsid w:val="00DE1E5F"/>
    <w:rsid w:val="00DE1FA5"/>
    <w:rsid w:val="00E2654B"/>
    <w:rsid w:val="00E74417"/>
    <w:rsid w:val="00EE5D46"/>
    <w:rsid w:val="00F27FD6"/>
    <w:rsid w:val="00F45AF5"/>
    <w:rsid w:val="00F70987"/>
    <w:rsid w:val="0CA04F36"/>
    <w:rsid w:val="0EE5264D"/>
    <w:rsid w:val="37AC110A"/>
    <w:rsid w:val="5D811A22"/>
    <w:rsid w:val="6B192A8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Balloon Text Char"/>
    <w:basedOn w:val="5"/>
    <w:link w:val="2"/>
    <w:semiHidden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5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Header Char"/>
    <w:basedOn w:val="5"/>
    <w:link w:val="4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205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China</Company>
  <Pages>2</Pages>
  <Words>122</Words>
  <Characters>702</Characters>
  <Lines>0</Lines>
  <Paragraphs>0</Paragraphs>
  <TotalTime>0</TotalTime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2016-08-10T08:05:00Z</dcterms:created>
  <dc:creator>User</dc:creator>
  <cp:lastModifiedBy>Administrator</cp:lastModifiedBy>
  <dcterms:modified xsi:type="dcterms:W3CDTF">2016-09-14T08:15:53Z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